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9BF69D" w14:textId="2D93AE48" w:rsidR="003B2967" w:rsidRDefault="003B2967" w:rsidP="000C45FF">
      <w:pPr>
        <w:tabs>
          <w:tab w:val="left" w:pos="990"/>
        </w:tabs>
      </w:pPr>
    </w:p>
    <w:p w14:paraId="79D87B66" w14:textId="77777777" w:rsidR="003B2967" w:rsidRDefault="003B2967">
      <w:r>
        <w:br w:type="page"/>
      </w:r>
    </w:p>
    <w:tbl>
      <w:tblPr>
        <w:tblW w:w="10973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661"/>
        <w:gridCol w:w="731"/>
        <w:gridCol w:w="6581"/>
      </w:tblGrid>
      <w:tr w:rsidR="003B2967" w14:paraId="38968C69" w14:textId="77777777" w:rsidTr="00A07F4D">
        <w:trPr>
          <w:trHeight w:val="5442"/>
        </w:trPr>
        <w:tc>
          <w:tcPr>
            <w:tcW w:w="3661" w:type="dxa"/>
            <w:vAlign w:val="bottom"/>
          </w:tcPr>
          <w:p w14:paraId="01030021" w14:textId="77777777" w:rsidR="003B2967" w:rsidRDefault="003B2967" w:rsidP="00A07F4D">
            <w:pPr>
              <w:tabs>
                <w:tab w:val="left" w:pos="990"/>
              </w:tabs>
              <w:jc w:val="center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inline distT="0" distB="0" distL="0" distR="0" wp14:anchorId="20765B28" wp14:editId="37C6F9C7">
                      <wp:extent cx="2122805" cy="2122805"/>
                      <wp:effectExtent l="19050" t="19050" r="29845" b="29845"/>
                      <wp:docPr id="2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2805" cy="2122805"/>
                              </a:xfrm>
                              <a:prstGeom prst="ellipse">
                                <a:avLst/>
                              </a:prstGeom>
                              <a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a:blipFill>
                              <a:ln w="63500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5A1BD58B" id="Oval 2" o:spid="_x0000_s1026" style="width:167.15pt;height:16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" strokecolor="#94b6d2 [3204]" strokeweight="5pt">
                      <v:fill r:id="rId7" o:title="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</w:p>
        </w:tc>
        <w:tc>
          <w:tcPr>
            <w:tcW w:w="731" w:type="dxa"/>
          </w:tcPr>
          <w:p w14:paraId="6B28A011" w14:textId="77777777" w:rsidR="003B2967" w:rsidRDefault="003B2967" w:rsidP="00A07F4D">
            <w:pPr>
              <w:tabs>
                <w:tab w:val="left" w:pos="990"/>
              </w:tabs>
            </w:pPr>
          </w:p>
        </w:tc>
        <w:tc>
          <w:tcPr>
            <w:tcW w:w="6581" w:type="dxa"/>
            <w:vAlign w:val="bottom"/>
          </w:tcPr>
          <w:p w14:paraId="1091A138" w14:textId="221E2CF1" w:rsidR="003B2967" w:rsidRDefault="00970941" w:rsidP="00A07F4D">
            <w:pPr>
              <w:pStyle w:val="Title"/>
            </w:pPr>
            <w:r>
              <w:t>Sarabjot</w:t>
            </w:r>
          </w:p>
          <w:p w14:paraId="3DE295B8" w14:textId="77777777" w:rsidR="003B2967" w:rsidRDefault="003B2967" w:rsidP="00A07F4D">
            <w:pPr>
              <w:pStyle w:val="Subtitle"/>
            </w:pPr>
            <w:r w:rsidRPr="000D34A8">
              <w:rPr>
                <w:spacing w:val="161"/>
                <w:w w:val="100"/>
              </w:rPr>
              <w:t>Studen</w:t>
            </w:r>
            <w:r w:rsidRPr="000D34A8">
              <w:rPr>
                <w:spacing w:val="1"/>
                <w:w w:val="100"/>
              </w:rPr>
              <w:t>t</w:t>
            </w:r>
          </w:p>
        </w:tc>
      </w:tr>
      <w:tr w:rsidR="003B2967" w:rsidRPr="004D3011" w14:paraId="2F6DC048" w14:textId="77777777" w:rsidTr="00A07F4D">
        <w:trPr>
          <w:trHeight w:val="6280"/>
        </w:trPr>
        <w:tc>
          <w:tcPr>
            <w:tcW w:w="3661" w:type="dxa"/>
          </w:tcPr>
          <w:sdt>
            <w:sdtPr>
              <w:id w:val="-1954003311"/>
              <w:placeholder>
                <w:docPart w:val="921DBB577A754AD8A199131472B40C44"/>
              </w:placeholder>
              <w:temporary/>
              <w:showingPlcHdr/>
              <w15:appearance w15:val="hidden"/>
            </w:sdtPr>
            <w:sdtContent>
              <w:p w14:paraId="02956673" w14:textId="77777777" w:rsidR="003B2967" w:rsidRPr="00CB0055" w:rsidRDefault="003B2967" w:rsidP="00A07F4D">
                <w:pPr>
                  <w:pStyle w:val="Heading3"/>
                </w:pPr>
                <w:r w:rsidRPr="00CB0055">
                  <w:t>Contact</w:t>
                </w:r>
              </w:p>
            </w:sdtContent>
          </w:sdt>
          <w:sdt>
            <w:sdtPr>
              <w:id w:val="1111563247"/>
              <w:placeholder>
                <w:docPart w:val="0D4E4CA1A58D4E81AA71DF5A6D55E8C7"/>
              </w:placeholder>
              <w:temporary/>
              <w:showingPlcHdr/>
              <w15:appearance w15:val="hidden"/>
            </w:sdtPr>
            <w:sdtContent>
              <w:p w14:paraId="3887F623" w14:textId="77777777" w:rsidR="003B2967" w:rsidRDefault="003B2967" w:rsidP="00A07F4D">
                <w:r w:rsidRPr="004D3011">
                  <w:t>PHONE:</w:t>
                </w:r>
              </w:p>
            </w:sdtContent>
          </w:sdt>
          <w:p w14:paraId="52FA6493" w14:textId="24EBAA50" w:rsidR="003B2967" w:rsidRDefault="00970941" w:rsidP="00A07F4D">
            <w:r>
              <w:t>9914523128</w:t>
            </w:r>
          </w:p>
          <w:p w14:paraId="6AF12D4C" w14:textId="77777777" w:rsidR="003B2967" w:rsidRDefault="003B2967" w:rsidP="00A07F4D"/>
          <w:sdt>
            <w:sdtPr>
              <w:id w:val="-240260293"/>
              <w:placeholder>
                <w:docPart w:val="76A71E8DDB194A839FCF383990216F87"/>
              </w:placeholder>
              <w:temporary/>
              <w:showingPlcHdr/>
              <w15:appearance w15:val="hidden"/>
            </w:sdtPr>
            <w:sdtContent>
              <w:p w14:paraId="4163AAE7" w14:textId="77777777" w:rsidR="003B2967" w:rsidRDefault="003B2967" w:rsidP="00A07F4D">
                <w:r w:rsidRPr="004D3011">
                  <w:t>EMAIL:</w:t>
                </w:r>
              </w:p>
            </w:sdtContent>
          </w:sdt>
          <w:p w14:paraId="27A04825" w14:textId="2690E27B" w:rsidR="003B2967" w:rsidRDefault="00000000" w:rsidP="00A07F4D">
            <w:hyperlink r:id="rId8" w:history="1">
              <w:r w:rsidR="00970941">
                <w:rPr>
                  <w:rStyle w:val="Hyperlink"/>
                </w:rPr>
                <w:t>sarabjot2283.be23</w:t>
              </w:r>
              <w:r w:rsidR="003B2967" w:rsidRPr="00A70A6E">
                <w:rPr>
                  <w:rStyle w:val="Hyperlink"/>
                </w:rPr>
                <w:t>chitkara.edu.in</w:t>
              </w:r>
            </w:hyperlink>
          </w:p>
          <w:p w14:paraId="4AFC8051" w14:textId="77777777" w:rsidR="003B2967" w:rsidRDefault="003B2967" w:rsidP="00A07F4D"/>
          <w:p w14:paraId="53D38B33" w14:textId="77777777" w:rsidR="003B2967" w:rsidRDefault="003B2967" w:rsidP="00A07F4D">
            <w:r>
              <w:t>LINKED-IN:</w:t>
            </w:r>
          </w:p>
          <w:p w14:paraId="75901351" w14:textId="77777777" w:rsidR="003B2967" w:rsidRDefault="00000000" w:rsidP="00A07F4D">
            <w:hyperlink r:id="rId9" w:history="1">
              <w:r w:rsidR="003B2967" w:rsidRPr="00A70A6E">
                <w:rPr>
                  <w:rStyle w:val="Hyperlink"/>
                </w:rPr>
                <w:t>https://www.linkedin.com/in/yash-sharma-877460290/</w:t>
              </w:r>
            </w:hyperlink>
          </w:p>
          <w:p w14:paraId="33420AEE" w14:textId="77777777" w:rsidR="003B2967" w:rsidRDefault="003B2967" w:rsidP="00A07F4D"/>
          <w:p w14:paraId="38EFE372" w14:textId="66C255EA" w:rsidR="003B2967" w:rsidRDefault="00000000" w:rsidP="00970941">
            <w:pPr>
              <w:pStyle w:val="Heading3"/>
              <w:tabs>
                <w:tab w:val="left" w:pos="1584"/>
              </w:tabs>
            </w:pPr>
            <w:sdt>
              <w:sdtPr>
                <w:id w:val="-1444214663"/>
                <w:placeholder>
                  <w:docPart w:val="6052280BE89D4AD8A96A67C2AA8D688B"/>
                </w:placeholder>
                <w:temporary/>
                <w:showingPlcHdr/>
                <w15:appearance w15:val="hidden"/>
              </w:sdtPr>
              <w:sdtContent>
                <w:r w:rsidR="003B2967" w:rsidRPr="00CB0055">
                  <w:t>Hobbies</w:t>
                </w:r>
              </w:sdtContent>
            </w:sdt>
            <w:r w:rsidR="003B2967">
              <w:tab/>
            </w:r>
          </w:p>
          <w:p w14:paraId="65F570D1" w14:textId="426EA8C1" w:rsidR="003B2967" w:rsidRDefault="003B2967" w:rsidP="00A07F4D"/>
          <w:p w14:paraId="13F5EB0E" w14:textId="77777777" w:rsidR="003B2967" w:rsidRDefault="003B2967" w:rsidP="00A07F4D">
            <w:r>
              <w:t>Photography</w:t>
            </w:r>
          </w:p>
          <w:p w14:paraId="5C47257E" w14:textId="77777777" w:rsidR="003B2967" w:rsidRDefault="003B2967" w:rsidP="00A07F4D"/>
          <w:p w14:paraId="30762F76" w14:textId="77777777" w:rsidR="003B2967" w:rsidRDefault="003B2967" w:rsidP="00A07F4D"/>
          <w:p w14:paraId="41078FCB" w14:textId="77777777" w:rsidR="003B2967" w:rsidRDefault="003B2967" w:rsidP="00A07F4D"/>
          <w:p w14:paraId="5A2434FD" w14:textId="77777777" w:rsidR="003B2967" w:rsidRDefault="003B2967" w:rsidP="00A07F4D"/>
          <w:p w14:paraId="3A11AA5F" w14:textId="77777777" w:rsidR="003B2967" w:rsidRDefault="003B2967" w:rsidP="00A07F4D"/>
          <w:p w14:paraId="52C1DDE5" w14:textId="77777777" w:rsidR="003B2967" w:rsidRDefault="003B2967" w:rsidP="00A07F4D"/>
          <w:p w14:paraId="726A7CCB" w14:textId="77777777" w:rsidR="003B2967" w:rsidRDefault="003B2967" w:rsidP="00A07F4D"/>
          <w:p w14:paraId="7A427972" w14:textId="77777777" w:rsidR="003B2967" w:rsidRDefault="003B2967" w:rsidP="00A07F4D"/>
          <w:p w14:paraId="6339F470" w14:textId="77777777" w:rsidR="003B2967" w:rsidRDefault="003B2967" w:rsidP="00A07F4D"/>
          <w:p w14:paraId="4163476D" w14:textId="77777777" w:rsidR="003B2967" w:rsidRDefault="003B2967" w:rsidP="00A07F4D"/>
          <w:p w14:paraId="18B7F92A" w14:textId="77777777" w:rsidR="003B2967" w:rsidRDefault="003B2967" w:rsidP="00A07F4D"/>
          <w:p w14:paraId="64DE8E8E" w14:textId="77777777" w:rsidR="003B2967" w:rsidRDefault="003B2967" w:rsidP="00A07F4D"/>
          <w:p w14:paraId="490FD6AB" w14:textId="77777777" w:rsidR="003B2967" w:rsidRDefault="003B2967" w:rsidP="00A07F4D"/>
          <w:p w14:paraId="7FAB4C56" w14:textId="77777777" w:rsidR="003B2967" w:rsidRDefault="003B2967" w:rsidP="00A07F4D"/>
          <w:p w14:paraId="699C86DC" w14:textId="77777777" w:rsidR="003B2967" w:rsidRDefault="003B2967" w:rsidP="00A07F4D"/>
          <w:p w14:paraId="34EE9D6F" w14:textId="77777777" w:rsidR="003B2967" w:rsidRDefault="003B2967" w:rsidP="00A07F4D"/>
          <w:p w14:paraId="411A7A4D" w14:textId="77777777" w:rsidR="003B2967" w:rsidRPr="004D3011" w:rsidRDefault="003B2967" w:rsidP="00A07F4D"/>
        </w:tc>
        <w:tc>
          <w:tcPr>
            <w:tcW w:w="731" w:type="dxa"/>
          </w:tcPr>
          <w:p w14:paraId="2FD2A0AF" w14:textId="77777777" w:rsidR="003B2967" w:rsidRDefault="003B2967" w:rsidP="00A07F4D">
            <w:pPr>
              <w:tabs>
                <w:tab w:val="left" w:pos="990"/>
              </w:tabs>
            </w:pPr>
          </w:p>
        </w:tc>
        <w:tc>
          <w:tcPr>
            <w:tcW w:w="6581" w:type="dxa"/>
          </w:tcPr>
          <w:sdt>
            <w:sdtPr>
              <w:id w:val="1049110328"/>
              <w:placeholder>
                <w:docPart w:val="77E359E53B0A441DA0E7BD83944F1E72"/>
              </w:placeholder>
              <w:temporary/>
              <w:showingPlcHdr/>
              <w15:appearance w15:val="hidden"/>
            </w:sdtPr>
            <w:sdtContent>
              <w:p w14:paraId="3E6B22B4" w14:textId="77777777" w:rsidR="003B2967" w:rsidRDefault="003B2967" w:rsidP="00A07F4D">
                <w:pPr>
                  <w:pStyle w:val="Heading2"/>
                </w:pPr>
                <w:r w:rsidRPr="00036450">
                  <w:t>EDUCATION</w:t>
                </w:r>
              </w:p>
            </w:sdtContent>
          </w:sdt>
          <w:p w14:paraId="2F1F3805" w14:textId="09B4C87E" w:rsidR="003B2967" w:rsidRPr="00036450" w:rsidRDefault="00970941" w:rsidP="00A07F4D">
            <w:pPr>
              <w:pStyle w:val="Heading4"/>
            </w:pPr>
            <w:r>
              <w:t>Manav Mangal Smart School</w:t>
            </w:r>
            <w:r w:rsidR="003B2967">
              <w:t>, Punjab</w:t>
            </w:r>
          </w:p>
          <w:p w14:paraId="5BB4EF7B" w14:textId="77777777" w:rsidR="003B2967" w:rsidRPr="00B359E4" w:rsidRDefault="003B2967" w:rsidP="00A07F4D">
            <w:pPr>
              <w:pStyle w:val="Date"/>
            </w:pPr>
            <w:r>
              <w:t>Passed Secondary School (10</w:t>
            </w:r>
            <w:r w:rsidRPr="00F920C8">
              <w:rPr>
                <w:vertAlign w:val="superscript"/>
              </w:rPr>
              <w:t>th</w:t>
            </w:r>
            <w:r>
              <w:t>)</w:t>
            </w:r>
          </w:p>
          <w:p w14:paraId="47542F74" w14:textId="73E7B630" w:rsidR="003B2967" w:rsidRDefault="003B2967" w:rsidP="00A07F4D">
            <w:r>
              <w:t>Marks – 9</w:t>
            </w:r>
            <w:r w:rsidR="00970941">
              <w:t>1</w:t>
            </w:r>
            <w:r>
              <w:t>%</w:t>
            </w:r>
          </w:p>
          <w:p w14:paraId="03AD52F4" w14:textId="77777777" w:rsidR="003B2967" w:rsidRDefault="003B2967" w:rsidP="00A07F4D"/>
          <w:p w14:paraId="2B541E01" w14:textId="1D8EDD46" w:rsidR="003B2967" w:rsidRPr="00B359E4" w:rsidRDefault="00970941" w:rsidP="00A07F4D">
            <w:pPr>
              <w:pStyle w:val="Heading4"/>
            </w:pPr>
            <w:r>
              <w:t>St Peter Senior Secondary School</w:t>
            </w:r>
            <w:r w:rsidR="003B2967">
              <w:t xml:space="preserve">, Chandigarh </w:t>
            </w:r>
          </w:p>
          <w:p w14:paraId="550FCB27" w14:textId="77777777" w:rsidR="003B2967" w:rsidRDefault="003B2967" w:rsidP="00A07F4D">
            <w:r>
              <w:t>Passed High School (12</w:t>
            </w:r>
            <w:r w:rsidRPr="00F920C8">
              <w:rPr>
                <w:vertAlign w:val="superscript"/>
              </w:rPr>
              <w:t>th</w:t>
            </w:r>
            <w:r>
              <w:t>)</w:t>
            </w:r>
          </w:p>
          <w:p w14:paraId="59F1793F" w14:textId="4288FA68" w:rsidR="003B2967" w:rsidRDefault="003B2967" w:rsidP="00A07F4D">
            <w:r>
              <w:t xml:space="preserve">Marks – </w:t>
            </w:r>
            <w:r w:rsidR="00970941">
              <w:t>70</w:t>
            </w:r>
            <w:r>
              <w:t>%</w:t>
            </w:r>
          </w:p>
          <w:p w14:paraId="1FC55D2D" w14:textId="77777777" w:rsidR="003B2967" w:rsidRDefault="003B2967" w:rsidP="00A07F4D"/>
          <w:p w14:paraId="7194416A" w14:textId="77777777" w:rsidR="003B2967" w:rsidRDefault="003B2967" w:rsidP="00A07F4D">
            <w:r>
              <w:t>Currently at</w:t>
            </w:r>
          </w:p>
          <w:p w14:paraId="5F9E76F1" w14:textId="77777777" w:rsidR="003B2967" w:rsidRDefault="003B2967" w:rsidP="00A07F4D">
            <w:pPr>
              <w:rPr>
                <w:b/>
                <w:bCs/>
              </w:rPr>
            </w:pPr>
            <w:r>
              <w:rPr>
                <w:b/>
                <w:bCs/>
              </w:rPr>
              <w:t>Chitkara University, Punjab</w:t>
            </w:r>
          </w:p>
          <w:p w14:paraId="5D45EA12" w14:textId="77777777" w:rsidR="003B2967" w:rsidRDefault="003B2967" w:rsidP="00A07F4D">
            <w:r>
              <w:t>BE in CSE</w:t>
            </w:r>
          </w:p>
          <w:p w14:paraId="5E318B4E" w14:textId="439FCD5E" w:rsidR="003B2967" w:rsidRDefault="003B2967" w:rsidP="00A07F4D">
            <w:r>
              <w:t>1</w:t>
            </w:r>
            <w:r w:rsidRPr="00F920C8">
              <w:rPr>
                <w:vertAlign w:val="superscript"/>
              </w:rPr>
              <w:t>st</w:t>
            </w:r>
            <w:r>
              <w:t xml:space="preserve"> Year</w:t>
            </w:r>
            <w:r w:rsidR="00DC7478">
              <w:t xml:space="preserve">, Sem 1: </w:t>
            </w:r>
            <w:r w:rsidR="00970941">
              <w:t>7.73</w:t>
            </w:r>
            <w:r w:rsidR="00DC7478">
              <w:t xml:space="preserve"> CGPA</w:t>
            </w:r>
          </w:p>
          <w:p w14:paraId="306AF976" w14:textId="4B033E48" w:rsidR="003B2967" w:rsidRPr="00970941" w:rsidRDefault="003B2967" w:rsidP="00A07F4D"/>
          <w:p w14:paraId="12F0F864" w14:textId="77777777" w:rsidR="003B2967" w:rsidRDefault="003B2967" w:rsidP="00A07F4D">
            <w:pPr>
              <w:pStyle w:val="Heading2"/>
            </w:pPr>
            <w:r>
              <w:t xml:space="preserve">Soft </w:t>
            </w:r>
            <w:sdt>
              <w:sdtPr>
                <w:id w:val="1669594239"/>
                <w:placeholder>
                  <w:docPart w:val="79A26532128741CFAB51FD9FF83A9AFE"/>
                </w:placeholder>
                <w:temporary/>
                <w:showingPlcHdr/>
                <w15:appearance w15:val="hidden"/>
              </w:sdtPr>
              <w:sdtContent>
                <w:r w:rsidRPr="00036450">
                  <w:rPr>
                    <w:rStyle w:val="Heading2Char"/>
                    <w:b/>
                    <w:bCs/>
                    <w:caps/>
                  </w:rPr>
                  <w:t>SKILLS</w:t>
                </w:r>
              </w:sdtContent>
            </w:sdt>
          </w:p>
          <w:p w14:paraId="4175C39C" w14:textId="77777777" w:rsidR="003B2967" w:rsidRDefault="003B2967" w:rsidP="00A07F4D">
            <w:pPr>
              <w:rPr>
                <w:noProof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t>Good Communication Skills</w:t>
            </w:r>
          </w:p>
          <w:p w14:paraId="5DDE02C0" w14:textId="77777777" w:rsidR="003B2967" w:rsidRDefault="003B2967" w:rsidP="00A07F4D">
            <w:pPr>
              <w:rPr>
                <w:noProof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t>Positive Attitude</w:t>
            </w:r>
          </w:p>
          <w:p w14:paraId="291C59BE" w14:textId="77777777" w:rsidR="003B2967" w:rsidRDefault="003B2967" w:rsidP="00A07F4D">
            <w:pPr>
              <w:rPr>
                <w:noProof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t>Professionalism</w:t>
            </w:r>
          </w:p>
          <w:p w14:paraId="3FAB8745" w14:textId="77777777" w:rsidR="003B2967" w:rsidRDefault="003B2967" w:rsidP="00A07F4D">
            <w:pPr>
              <w:rPr>
                <w:noProof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t>Teamwork</w:t>
            </w:r>
          </w:p>
          <w:p w14:paraId="32713337" w14:textId="77777777" w:rsidR="003B2967" w:rsidRDefault="003B2967" w:rsidP="00A07F4D">
            <w:pPr>
              <w:rPr>
                <w:noProof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t>Eagerness to learn</w:t>
            </w:r>
          </w:p>
          <w:p w14:paraId="3BC693F5" w14:textId="77777777" w:rsidR="003B2967" w:rsidRDefault="003B2967" w:rsidP="00A07F4D">
            <w:pPr>
              <w:rPr>
                <w:noProof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t xml:space="preserve">Problem Solving </w:t>
            </w:r>
          </w:p>
          <w:p w14:paraId="4C26E2B6" w14:textId="77777777" w:rsidR="003B2967" w:rsidRDefault="003B2967" w:rsidP="00A07F4D">
            <w:pPr>
              <w:rPr>
                <w:noProof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t>Python and C Programming</w:t>
            </w:r>
          </w:p>
          <w:p w14:paraId="0AD44F9D" w14:textId="77777777" w:rsidR="003B2967" w:rsidRDefault="003B2967" w:rsidP="00A07F4D">
            <w:pPr>
              <w:rPr>
                <w:noProof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t>Cloud Computing</w:t>
            </w:r>
          </w:p>
          <w:p w14:paraId="0DFEF84E" w14:textId="77777777" w:rsidR="003B2967" w:rsidRDefault="003B2967" w:rsidP="00A07F4D">
            <w:pPr>
              <w:rPr>
                <w:noProof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t>Front End Developing</w:t>
            </w:r>
          </w:p>
          <w:p w14:paraId="098879A4" w14:textId="77777777" w:rsidR="003B2967" w:rsidRDefault="003B2967" w:rsidP="00A07F4D">
            <w:pPr>
              <w:rPr>
                <w:noProof/>
                <w:color w:val="000000" w:themeColor="text1"/>
              </w:rPr>
            </w:pPr>
          </w:p>
          <w:p w14:paraId="53AF4FFC" w14:textId="77777777" w:rsidR="003B2967" w:rsidRDefault="003B2967" w:rsidP="00A07F4D">
            <w:pPr>
              <w:rPr>
                <w:noProof/>
                <w:color w:val="000000" w:themeColor="text1"/>
              </w:rPr>
            </w:pPr>
          </w:p>
          <w:p w14:paraId="079C545C" w14:textId="77777777" w:rsidR="003B2967" w:rsidRDefault="003B2967" w:rsidP="00A07F4D">
            <w:pPr>
              <w:rPr>
                <w:noProof/>
                <w:color w:val="000000" w:themeColor="text1"/>
              </w:rPr>
            </w:pPr>
          </w:p>
          <w:p w14:paraId="135D10C9" w14:textId="77777777" w:rsidR="003B2967" w:rsidRDefault="003B2967" w:rsidP="00A07F4D">
            <w:pPr>
              <w:rPr>
                <w:noProof/>
                <w:color w:val="000000" w:themeColor="text1"/>
              </w:rPr>
            </w:pPr>
          </w:p>
          <w:p w14:paraId="5311246E" w14:textId="77777777" w:rsidR="003B2967" w:rsidRDefault="003B2967" w:rsidP="00A07F4D">
            <w:pPr>
              <w:rPr>
                <w:color w:val="FFFFFF" w:themeColor="background1"/>
              </w:rPr>
            </w:pPr>
          </w:p>
          <w:p w14:paraId="26B39FB8" w14:textId="77777777" w:rsidR="00BF1DC5" w:rsidRDefault="00BF1DC5" w:rsidP="00A07F4D">
            <w:pPr>
              <w:rPr>
                <w:color w:val="FFFFFF" w:themeColor="background1"/>
              </w:rPr>
            </w:pPr>
          </w:p>
          <w:p w14:paraId="189CA602" w14:textId="77777777" w:rsidR="00BF1DC5" w:rsidRDefault="00BF1DC5" w:rsidP="00A07F4D">
            <w:pPr>
              <w:rPr>
                <w:color w:val="FFFFFF" w:themeColor="background1"/>
              </w:rPr>
            </w:pPr>
          </w:p>
          <w:p w14:paraId="32D815DA" w14:textId="77777777" w:rsidR="00BF1DC5" w:rsidRDefault="00BF1DC5" w:rsidP="00A07F4D">
            <w:pPr>
              <w:rPr>
                <w:color w:val="FFFFFF" w:themeColor="background1"/>
              </w:rPr>
            </w:pPr>
          </w:p>
          <w:p w14:paraId="7459ADCE" w14:textId="77777777" w:rsidR="00BF1DC5" w:rsidRPr="004D3011" w:rsidRDefault="00BF1DC5" w:rsidP="00A07F4D">
            <w:pPr>
              <w:rPr>
                <w:color w:val="FFFFFF" w:themeColor="background1"/>
              </w:rPr>
            </w:pPr>
          </w:p>
        </w:tc>
      </w:tr>
    </w:tbl>
    <w:p w14:paraId="1591DDE5" w14:textId="17FA5696" w:rsidR="003B2967" w:rsidRDefault="003B2967"/>
    <w:p w14:paraId="74F67281" w14:textId="6D409988" w:rsidR="00B82B03" w:rsidRDefault="003B2967" w:rsidP="003B2967">
      <w:pPr>
        <w:tabs>
          <w:tab w:val="left" w:pos="990"/>
        </w:tabs>
        <w:rPr>
          <w:sz w:val="52"/>
          <w:szCs w:val="52"/>
        </w:rPr>
      </w:pPr>
      <w:r>
        <w:lastRenderedPageBreak/>
        <w:t xml:space="preserve">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sz w:val="52"/>
          <w:szCs w:val="52"/>
        </w:rPr>
        <w:t>Certificates</w:t>
      </w:r>
    </w:p>
    <w:p w14:paraId="5D418372" w14:textId="77777777" w:rsidR="000B1377" w:rsidRDefault="000B1377" w:rsidP="003B2967">
      <w:pPr>
        <w:tabs>
          <w:tab w:val="left" w:pos="990"/>
        </w:tabs>
        <w:rPr>
          <w:sz w:val="52"/>
          <w:szCs w:val="52"/>
        </w:rPr>
      </w:pPr>
    </w:p>
    <w:p w14:paraId="3B7A278F" w14:textId="2E3E12DC" w:rsidR="000B1377" w:rsidRDefault="000B1377" w:rsidP="003B2967">
      <w:pPr>
        <w:tabs>
          <w:tab w:val="left" w:pos="990"/>
        </w:tabs>
        <w:rPr>
          <w:sz w:val="52"/>
          <w:szCs w:val="52"/>
        </w:rPr>
      </w:pPr>
      <w:r>
        <w:rPr>
          <w:sz w:val="52"/>
          <w:szCs w:val="52"/>
        </w:rPr>
        <w:t xml:space="preserve"> </w:t>
      </w:r>
      <w:r>
        <w:rPr>
          <w:noProof/>
          <w:sz w:val="52"/>
          <w:szCs w:val="52"/>
        </w:rPr>
        <w:drawing>
          <wp:inline distT="0" distB="0" distL="0" distR="0" wp14:anchorId="450F66C1" wp14:editId="42FA529A">
            <wp:extent cx="1831214" cy="1416694"/>
            <wp:effectExtent l="0" t="0" r="0" b="0"/>
            <wp:docPr id="850891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91306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214" cy="14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2"/>
          <w:szCs w:val="52"/>
        </w:rPr>
        <w:t xml:space="preserve">    </w:t>
      </w:r>
      <w:r>
        <w:rPr>
          <w:noProof/>
          <w:sz w:val="52"/>
          <w:szCs w:val="52"/>
        </w:rPr>
        <w:drawing>
          <wp:inline distT="0" distB="0" distL="0" distR="0" wp14:anchorId="1387AAEB" wp14:editId="522612BB">
            <wp:extent cx="1881064" cy="1455331"/>
            <wp:effectExtent l="0" t="0" r="5080" b="0"/>
            <wp:docPr id="811492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9258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064" cy="145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2"/>
          <w:szCs w:val="52"/>
        </w:rPr>
        <w:t xml:space="preserve">   </w:t>
      </w:r>
      <w:r>
        <w:rPr>
          <w:noProof/>
          <w:sz w:val="52"/>
          <w:szCs w:val="52"/>
        </w:rPr>
        <w:drawing>
          <wp:inline distT="0" distB="0" distL="0" distR="0" wp14:anchorId="69E2B9D4" wp14:editId="16F5FB5D">
            <wp:extent cx="1886830" cy="1455865"/>
            <wp:effectExtent l="0" t="0" r="0" b="0"/>
            <wp:docPr id="6951913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91311" name="Picture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830" cy="145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C6A4" w14:textId="77777777" w:rsidR="00E431C7" w:rsidRDefault="00E431C7" w:rsidP="003B2967">
      <w:pPr>
        <w:tabs>
          <w:tab w:val="left" w:pos="990"/>
        </w:tabs>
        <w:rPr>
          <w:sz w:val="52"/>
          <w:szCs w:val="52"/>
        </w:rPr>
      </w:pPr>
    </w:p>
    <w:p w14:paraId="47C265DD" w14:textId="75747E82" w:rsidR="00E431C7" w:rsidRDefault="00E431C7" w:rsidP="003B2967">
      <w:pPr>
        <w:tabs>
          <w:tab w:val="left" w:pos="990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2C06C03F" wp14:editId="25213E93">
            <wp:extent cx="1964476" cy="1505225"/>
            <wp:effectExtent l="0" t="0" r="0" b="0"/>
            <wp:docPr id="12357665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66541" name="Picture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476" cy="15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24F">
        <w:rPr>
          <w:sz w:val="52"/>
          <w:szCs w:val="52"/>
        </w:rPr>
        <w:t xml:space="preserve">     </w:t>
      </w:r>
      <w:r w:rsidR="0082124F">
        <w:rPr>
          <w:noProof/>
          <w:sz w:val="52"/>
          <w:szCs w:val="52"/>
        </w:rPr>
        <w:drawing>
          <wp:inline distT="0" distB="0" distL="0" distR="0" wp14:anchorId="12ECF15E" wp14:editId="272040D2">
            <wp:extent cx="1872999" cy="1442059"/>
            <wp:effectExtent l="0" t="0" r="0" b="6350"/>
            <wp:docPr id="2992141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14116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2999" cy="144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93E">
        <w:rPr>
          <w:sz w:val="52"/>
          <w:szCs w:val="52"/>
        </w:rPr>
        <w:t xml:space="preserve">   </w:t>
      </w:r>
      <w:r w:rsidR="00EA593E">
        <w:rPr>
          <w:noProof/>
          <w:sz w:val="52"/>
          <w:szCs w:val="52"/>
        </w:rPr>
        <w:drawing>
          <wp:inline distT="0" distB="0" distL="0" distR="0" wp14:anchorId="1126434B" wp14:editId="413EE00D">
            <wp:extent cx="2011801" cy="1550682"/>
            <wp:effectExtent l="0" t="0" r="7620" b="0"/>
            <wp:docPr id="10046512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51283" name="Picture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801" cy="155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F204" w14:textId="77777777" w:rsidR="00DE0279" w:rsidRDefault="00DE0279" w:rsidP="003B2967">
      <w:pPr>
        <w:tabs>
          <w:tab w:val="left" w:pos="990"/>
        </w:tabs>
        <w:rPr>
          <w:sz w:val="52"/>
          <w:szCs w:val="52"/>
        </w:rPr>
      </w:pPr>
    </w:p>
    <w:p w14:paraId="3F2B5ACD" w14:textId="5F29B865" w:rsidR="00DE0279" w:rsidRDefault="00DE0279" w:rsidP="003B2967">
      <w:pPr>
        <w:tabs>
          <w:tab w:val="left" w:pos="990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6C244B64" wp14:editId="0F79004E">
            <wp:extent cx="1938992" cy="1483829"/>
            <wp:effectExtent l="0" t="0" r="4445" b="2540"/>
            <wp:docPr id="21282006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00610" name="Picture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8992" cy="148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03B">
        <w:rPr>
          <w:sz w:val="52"/>
          <w:szCs w:val="52"/>
        </w:rPr>
        <w:t xml:space="preserve">     </w:t>
      </w:r>
      <w:r w:rsidR="00BC32B2">
        <w:rPr>
          <w:sz w:val="52"/>
          <w:szCs w:val="52"/>
        </w:rPr>
        <w:t xml:space="preserve">      </w:t>
      </w:r>
      <w:r w:rsidR="00BC32B2">
        <w:rPr>
          <w:noProof/>
          <w:sz w:val="52"/>
          <w:szCs w:val="52"/>
        </w:rPr>
        <w:drawing>
          <wp:inline distT="0" distB="0" distL="0" distR="0" wp14:anchorId="21BE119B" wp14:editId="286C55F1">
            <wp:extent cx="1918411" cy="1483985"/>
            <wp:effectExtent l="0" t="0" r="5715" b="2540"/>
            <wp:docPr id="19224775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77500" name="Pictur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411" cy="148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5039" w14:textId="77777777" w:rsidR="000B1377" w:rsidRDefault="000B1377" w:rsidP="003B2967">
      <w:pPr>
        <w:tabs>
          <w:tab w:val="left" w:pos="990"/>
        </w:tabs>
        <w:rPr>
          <w:sz w:val="52"/>
          <w:szCs w:val="52"/>
        </w:rPr>
      </w:pPr>
    </w:p>
    <w:p w14:paraId="3B287D9D" w14:textId="6D2ECEF8" w:rsidR="00685BA1" w:rsidRPr="003B2967" w:rsidRDefault="00BE7E4A" w:rsidP="003B2967">
      <w:pPr>
        <w:tabs>
          <w:tab w:val="left" w:pos="990"/>
        </w:tabs>
        <w:rPr>
          <w:sz w:val="52"/>
          <w:szCs w:val="52"/>
        </w:rPr>
      </w:pPr>
      <w:r>
        <w:rPr>
          <w:sz w:val="52"/>
          <w:szCs w:val="52"/>
        </w:rPr>
        <w:t xml:space="preserve">     </w:t>
      </w:r>
      <w:r w:rsidR="005C42FE">
        <w:rPr>
          <w:sz w:val="52"/>
          <w:szCs w:val="52"/>
        </w:rPr>
        <w:t xml:space="preserve">      </w:t>
      </w:r>
    </w:p>
    <w:sectPr w:rsidR="00685BA1" w:rsidRPr="003B2967" w:rsidSect="0033305C">
      <w:headerReference w:type="default" r:id="rId18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C1C385" w14:textId="77777777" w:rsidR="0033305C" w:rsidRDefault="0033305C" w:rsidP="000C45FF">
      <w:r>
        <w:separator/>
      </w:r>
    </w:p>
  </w:endnote>
  <w:endnote w:type="continuationSeparator" w:id="0">
    <w:p w14:paraId="6D034DD3" w14:textId="77777777" w:rsidR="0033305C" w:rsidRDefault="0033305C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FBFE7D" w14:textId="77777777" w:rsidR="0033305C" w:rsidRDefault="0033305C" w:rsidP="000C45FF">
      <w:r>
        <w:separator/>
      </w:r>
    </w:p>
  </w:footnote>
  <w:footnote w:type="continuationSeparator" w:id="0">
    <w:p w14:paraId="48EA490E" w14:textId="77777777" w:rsidR="0033305C" w:rsidRDefault="0033305C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D0D60" w14:textId="77777777" w:rsidR="000C45FF" w:rsidRDefault="000C45F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72FAFB0B" wp14:editId="217DB8CE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0C8"/>
    <w:rsid w:val="00036450"/>
    <w:rsid w:val="00083410"/>
    <w:rsid w:val="00094499"/>
    <w:rsid w:val="000B1377"/>
    <w:rsid w:val="000C45FF"/>
    <w:rsid w:val="000D34A8"/>
    <w:rsid w:val="000E3FD1"/>
    <w:rsid w:val="00101F98"/>
    <w:rsid w:val="00112054"/>
    <w:rsid w:val="001317D8"/>
    <w:rsid w:val="001525E1"/>
    <w:rsid w:val="00180329"/>
    <w:rsid w:val="0019001F"/>
    <w:rsid w:val="001A74A5"/>
    <w:rsid w:val="001B2ABD"/>
    <w:rsid w:val="001E0391"/>
    <w:rsid w:val="001E1759"/>
    <w:rsid w:val="001F1ECC"/>
    <w:rsid w:val="0021503B"/>
    <w:rsid w:val="002400EB"/>
    <w:rsid w:val="002404E0"/>
    <w:rsid w:val="00256CF7"/>
    <w:rsid w:val="00281FD5"/>
    <w:rsid w:val="002A5F93"/>
    <w:rsid w:val="002C5414"/>
    <w:rsid w:val="002F2639"/>
    <w:rsid w:val="0030481B"/>
    <w:rsid w:val="003156FC"/>
    <w:rsid w:val="003254B5"/>
    <w:rsid w:val="00331A48"/>
    <w:rsid w:val="0033305C"/>
    <w:rsid w:val="0037121F"/>
    <w:rsid w:val="003910D8"/>
    <w:rsid w:val="003A6B7D"/>
    <w:rsid w:val="003B06CA"/>
    <w:rsid w:val="003B2967"/>
    <w:rsid w:val="004071FC"/>
    <w:rsid w:val="00411912"/>
    <w:rsid w:val="0043198D"/>
    <w:rsid w:val="00445947"/>
    <w:rsid w:val="004813B3"/>
    <w:rsid w:val="00491CE8"/>
    <w:rsid w:val="00496591"/>
    <w:rsid w:val="004C63E4"/>
    <w:rsid w:val="004D3011"/>
    <w:rsid w:val="005262AC"/>
    <w:rsid w:val="005C42FE"/>
    <w:rsid w:val="005E39D5"/>
    <w:rsid w:val="00600670"/>
    <w:rsid w:val="0062123A"/>
    <w:rsid w:val="00646E75"/>
    <w:rsid w:val="006771D0"/>
    <w:rsid w:val="00685BA1"/>
    <w:rsid w:val="00715FCB"/>
    <w:rsid w:val="00743101"/>
    <w:rsid w:val="00763CF3"/>
    <w:rsid w:val="00764C9F"/>
    <w:rsid w:val="007775E1"/>
    <w:rsid w:val="007867A0"/>
    <w:rsid w:val="007927F5"/>
    <w:rsid w:val="00802CA0"/>
    <w:rsid w:val="0082124F"/>
    <w:rsid w:val="008A2C08"/>
    <w:rsid w:val="008D7709"/>
    <w:rsid w:val="009260CD"/>
    <w:rsid w:val="00940A66"/>
    <w:rsid w:val="00952C25"/>
    <w:rsid w:val="00970941"/>
    <w:rsid w:val="00A04A19"/>
    <w:rsid w:val="00A2118D"/>
    <w:rsid w:val="00A351D1"/>
    <w:rsid w:val="00AD0A50"/>
    <w:rsid w:val="00AD76E2"/>
    <w:rsid w:val="00B20152"/>
    <w:rsid w:val="00B359E4"/>
    <w:rsid w:val="00B57D98"/>
    <w:rsid w:val="00B70850"/>
    <w:rsid w:val="00B82B03"/>
    <w:rsid w:val="00B964CE"/>
    <w:rsid w:val="00BC32B2"/>
    <w:rsid w:val="00BE7E4A"/>
    <w:rsid w:val="00BF1DC5"/>
    <w:rsid w:val="00C066B6"/>
    <w:rsid w:val="00C37BA1"/>
    <w:rsid w:val="00C4674C"/>
    <w:rsid w:val="00C506CF"/>
    <w:rsid w:val="00C72BED"/>
    <w:rsid w:val="00C9578B"/>
    <w:rsid w:val="00CB0055"/>
    <w:rsid w:val="00D2522B"/>
    <w:rsid w:val="00D422DE"/>
    <w:rsid w:val="00D5459D"/>
    <w:rsid w:val="00DA1F4D"/>
    <w:rsid w:val="00DC7478"/>
    <w:rsid w:val="00DD172A"/>
    <w:rsid w:val="00DE0279"/>
    <w:rsid w:val="00E25A26"/>
    <w:rsid w:val="00E431C7"/>
    <w:rsid w:val="00E4381A"/>
    <w:rsid w:val="00E55D74"/>
    <w:rsid w:val="00EA593E"/>
    <w:rsid w:val="00EB3FD9"/>
    <w:rsid w:val="00F60274"/>
    <w:rsid w:val="00F77FB9"/>
    <w:rsid w:val="00F920C8"/>
    <w:rsid w:val="00FB0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4B2C86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940A66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548AB7" w:themeColor="accent1" w:themeShade="B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B85A22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940A66"/>
    <w:rPr>
      <w:rFonts w:asciiTheme="majorHAnsi" w:eastAsiaTheme="majorEastAsia" w:hAnsiTheme="majorHAnsi" w:cstheme="majorBidi"/>
      <w:b/>
      <w:caps/>
      <w:color w:val="548AB7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115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3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yash2325.be23@chitkara.edu.in" TargetMode="External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glossaryDocument" Target="glossary/document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yperlink" Target="https://www.linkedin.com/in/yash-sharma-877460290/" TargetMode="External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svg"/><Relationship Id="rId1" Type="http://schemas.openxmlformats.org/officeDocument/2006/relationships/image" Target="media/image1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ash\AppData\Roaming\Microsoft\Templates\Bold%20modern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21DBB577A754AD8A199131472B40C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FF3278-E67E-46A0-9823-12F94A8ED92C}"/>
      </w:docPartPr>
      <w:docPartBody>
        <w:p w:rsidR="003B2E1F" w:rsidRDefault="00D05E4C" w:rsidP="00D05E4C">
          <w:pPr>
            <w:pStyle w:val="921DBB577A754AD8A199131472B40C44"/>
          </w:pPr>
          <w:r w:rsidRPr="00CB0055">
            <w:t>Contact</w:t>
          </w:r>
        </w:p>
      </w:docPartBody>
    </w:docPart>
    <w:docPart>
      <w:docPartPr>
        <w:name w:val="0D4E4CA1A58D4E81AA71DF5A6D55E8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D03482-CD13-4530-87ED-07158EB5FAC7}"/>
      </w:docPartPr>
      <w:docPartBody>
        <w:p w:rsidR="003B2E1F" w:rsidRDefault="00D05E4C" w:rsidP="00D05E4C">
          <w:pPr>
            <w:pStyle w:val="0D4E4CA1A58D4E81AA71DF5A6D55E8C7"/>
          </w:pPr>
          <w:r w:rsidRPr="004D3011">
            <w:t>PHONE:</w:t>
          </w:r>
        </w:p>
      </w:docPartBody>
    </w:docPart>
    <w:docPart>
      <w:docPartPr>
        <w:name w:val="76A71E8DDB194A839FCF383990216F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BC25C38-6652-467C-961E-C2DA79B6C6F6}"/>
      </w:docPartPr>
      <w:docPartBody>
        <w:p w:rsidR="003B2E1F" w:rsidRDefault="00D05E4C" w:rsidP="00D05E4C">
          <w:pPr>
            <w:pStyle w:val="76A71E8DDB194A839FCF383990216F87"/>
          </w:pPr>
          <w:r w:rsidRPr="004D3011">
            <w:t>EMAIL:</w:t>
          </w:r>
        </w:p>
      </w:docPartBody>
    </w:docPart>
    <w:docPart>
      <w:docPartPr>
        <w:name w:val="6052280BE89D4AD8A96A67C2AA8D68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0B19FC-26C8-4769-A4F4-7E45CDEE63E7}"/>
      </w:docPartPr>
      <w:docPartBody>
        <w:p w:rsidR="003B2E1F" w:rsidRDefault="00D05E4C" w:rsidP="00D05E4C">
          <w:pPr>
            <w:pStyle w:val="6052280BE89D4AD8A96A67C2AA8D688B"/>
          </w:pPr>
          <w:r w:rsidRPr="00CB0055">
            <w:t>Hobbies</w:t>
          </w:r>
        </w:p>
      </w:docPartBody>
    </w:docPart>
    <w:docPart>
      <w:docPartPr>
        <w:name w:val="77E359E53B0A441DA0E7BD83944F1E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E95E3F6-E291-4E42-B64A-C5F75B21B2C4}"/>
      </w:docPartPr>
      <w:docPartBody>
        <w:p w:rsidR="003B2E1F" w:rsidRDefault="00D05E4C" w:rsidP="00D05E4C">
          <w:pPr>
            <w:pStyle w:val="77E359E53B0A441DA0E7BD83944F1E72"/>
          </w:pPr>
          <w:r w:rsidRPr="00036450">
            <w:t>EDUCATION</w:t>
          </w:r>
        </w:p>
      </w:docPartBody>
    </w:docPart>
    <w:docPart>
      <w:docPartPr>
        <w:name w:val="79A26532128741CFAB51FD9FF83A9AF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6FBAB1-33E3-4103-A083-C8A7F52C7221}"/>
      </w:docPartPr>
      <w:docPartBody>
        <w:p w:rsidR="003B2E1F" w:rsidRDefault="00D05E4C" w:rsidP="00D05E4C">
          <w:pPr>
            <w:pStyle w:val="79A26532128741CFAB51FD9FF83A9AFE"/>
          </w:pPr>
          <w:r w:rsidRPr="00036450">
            <w:rPr>
              <w:rStyle w:val="Heading2Char"/>
            </w:rPr>
            <w:t>SKILLS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1E9"/>
    <w:rsid w:val="001E4F21"/>
    <w:rsid w:val="00363C56"/>
    <w:rsid w:val="003B2E1F"/>
    <w:rsid w:val="008F14A3"/>
    <w:rsid w:val="009341E9"/>
    <w:rsid w:val="00C24462"/>
    <w:rsid w:val="00D05E4C"/>
    <w:rsid w:val="00F317CE"/>
    <w:rsid w:val="00F83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rsid w:val="00D05E4C"/>
    <w:pPr>
      <w:keepNext/>
      <w:keepLines/>
      <w:pBdr>
        <w:bottom w:val="single" w:sz="8" w:space="1" w:color="4472C4" w:themeColor="accent1"/>
      </w:pBdr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kern w:val="0"/>
      <w:szCs w:val="26"/>
      <w:lang w:val="en-US" w:eastAsia="ja-JP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C45911" w:themeColor="accent2" w:themeShade="B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05E4C"/>
    <w:rPr>
      <w:rFonts w:asciiTheme="majorHAnsi" w:eastAsiaTheme="majorEastAsia" w:hAnsiTheme="majorHAnsi" w:cstheme="majorBidi"/>
      <w:b/>
      <w:bCs/>
      <w:caps/>
      <w:kern w:val="0"/>
      <w:szCs w:val="26"/>
      <w:lang w:val="en-US" w:eastAsia="ja-JP"/>
      <w14:ligatures w14:val="none"/>
    </w:rPr>
  </w:style>
  <w:style w:type="paragraph" w:customStyle="1" w:styleId="921DBB577A754AD8A199131472B40C44">
    <w:name w:val="921DBB577A754AD8A199131472B40C44"/>
    <w:rsid w:val="00D05E4C"/>
  </w:style>
  <w:style w:type="paragraph" w:customStyle="1" w:styleId="0D4E4CA1A58D4E81AA71DF5A6D55E8C7">
    <w:name w:val="0D4E4CA1A58D4E81AA71DF5A6D55E8C7"/>
    <w:rsid w:val="00D05E4C"/>
  </w:style>
  <w:style w:type="paragraph" w:customStyle="1" w:styleId="76A71E8DDB194A839FCF383990216F87">
    <w:name w:val="76A71E8DDB194A839FCF383990216F87"/>
    <w:rsid w:val="00D05E4C"/>
  </w:style>
  <w:style w:type="paragraph" w:customStyle="1" w:styleId="6052280BE89D4AD8A96A67C2AA8D688B">
    <w:name w:val="6052280BE89D4AD8A96A67C2AA8D688B"/>
    <w:rsid w:val="00D05E4C"/>
  </w:style>
  <w:style w:type="paragraph" w:customStyle="1" w:styleId="77E359E53B0A441DA0E7BD83944F1E72">
    <w:name w:val="77E359E53B0A441DA0E7BD83944F1E72"/>
    <w:rsid w:val="00D05E4C"/>
  </w:style>
  <w:style w:type="paragraph" w:customStyle="1" w:styleId="79A26532128741CFAB51FD9FF83A9AFE">
    <w:name w:val="79A26532128741CFAB51FD9FF83A9AFE"/>
    <w:rsid w:val="00D05E4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Bold modern resume</Template>
  <TotalTime>0</TotalTime>
  <Pages>3</Pages>
  <Words>125</Words>
  <Characters>718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2023-10-27T17:40:00Z</dcterms:created>
  <dcterms:modified xsi:type="dcterms:W3CDTF">2024-04-15T04:21:00Z</dcterms:modified>
</cp:coreProperties>
</file>